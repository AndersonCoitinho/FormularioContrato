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656D90C5" w:rsidR="002760A9" w:rsidRPr="00672E94" w:rsidRDefault="00913687" w:rsidP="00913687">
      <w:pPr>
        <w:pStyle w:val="Default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PROCESSO: ___________________________________________________________________________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A00AD5" w14:paraId="6ACCEDC7" w14:textId="77777777" w:rsidTr="00A00AD5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Default="00A00AD5">
            <w:r>
              <w:t xml:space="preserve">Nome: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Default="00A00AD5">
            <w:r>
              <w:t xml:space="preserve">Nacionalidade: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A00AD5" w14:paraId="76D20727" w14:textId="77777777" w:rsidTr="00A00AD5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AE5A6" w14:textId="43F3BEF6" w:rsidR="00A00AD5" w:rsidRDefault="00A00AD5">
            <w:r>
              <w:t xml:space="preserve">Estado Civil: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estadoCivil</w:t>
            </w:r>
            <w:proofErr w:type="spellEnd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902F8" w14:textId="1EF991E9" w:rsidR="00A00AD5" w:rsidRDefault="00A00AD5">
            <w:r>
              <w:t xml:space="preserve">Profissão: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profissao</w:t>
            </w:r>
            <w:proofErr w:type="spellEnd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C53D2FD" w14:textId="2B9657F1" w:rsidR="00A00AD5" w:rsidRDefault="00A00AD5">
            <w:r>
              <w:t xml:space="preserve">FONE: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A00AD5" w14:paraId="760FAE52" w14:textId="77777777" w:rsidTr="00A00AD5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Default="00A00AD5">
            <w:r>
              <w:t xml:space="preserve">Nº CPF: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</w:t>
            </w:r>
            <w:proofErr w:type="spellEnd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Default="00A00AD5">
            <w:r>
              <w:t xml:space="preserve">Nº RG: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rg</w:t>
            </w:r>
            <w:proofErr w:type="spellEnd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A00AD5" w14:paraId="4A23BA6F" w14:textId="77777777" w:rsidTr="00A00AD5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Default="00A00AD5">
            <w:r>
              <w:t xml:space="preserve">Endereço: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endereco</w:t>
            </w:r>
            <w:proofErr w:type="spellEnd"/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A00AD5" w14:paraId="5D008A54" w14:textId="77777777" w:rsidTr="00A00AD5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Default="00A00AD5">
            <w:r>
              <w:t xml:space="preserve">Bairro: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Default="00A00AD5">
            <w:r>
              <w:t xml:space="preserve">CEP: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271E0566" w:rsidR="00A00AD5" w:rsidRDefault="00A00AD5">
            <w:r>
              <w:t xml:space="preserve">CIDADE: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A00AD5" w14:paraId="1BE5D073" w14:textId="77777777" w:rsidTr="00A00AD5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Default="00A00AD5">
            <w:r>
              <w:t xml:space="preserve">Estado: </w:t>
            </w:r>
            <w:r w:rsidR="000B6A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6F9D8A5A" w:rsidR="00A00AD5" w:rsidRDefault="00600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Nascimento: 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data_nascimento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}} </w:t>
            </w:r>
          </w:p>
        </w:tc>
      </w:tr>
    </w:tbl>
    <w:p w14:paraId="58DB259D" w14:textId="4C221A0C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9D46B99" w14:textId="0AA8F153" w:rsidR="00754802" w:rsidRDefault="007D0A8D" w:rsidP="00D171C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1320"/>
      </w:tblGrid>
      <w:tr w:rsidR="008D36A7" w:rsidRPr="008D36A7" w14:paraId="521C9D62" w14:textId="77777777" w:rsidTr="008D36A7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BE1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8B52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600127" w14:paraId="7F9F428C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953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RG ou CNH: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25F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16BD0F08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F75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CPF: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74A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DDB438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54E2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Comprovante de Residência: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5E0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54D9ED3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7E1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0F5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26259FB3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E82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28C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8242E95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6E3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CNIS: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2C2B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2E068D54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F67A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CTPS: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2FA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8145E39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A54F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Extrato de Benefício: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A0B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67ED350B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76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Laudo Médico INSS: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C138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1A0E445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CD9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Cópia ADM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4D6D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740113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724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DC2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546734CA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576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DDE4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54ACCEA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15BC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CAT: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8A71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ADA60B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323B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BO: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D9C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7446A977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1F06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Laudo: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FE9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04AC016E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22A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Raio-X: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4F2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55EE6729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9B4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Exames: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9CC1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E0AF82B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81F0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9933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34CA52D5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5DC5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DADOS ACIDENTE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015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3C0DD45C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D7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Espécie do Acidente: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0BFE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D36A7" w:rsidRPr="008D36A7" w14:paraId="4DE5A900" w14:textId="77777777" w:rsidTr="008D36A7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9307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Data Acidente: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69ED" w14:textId="77777777" w:rsidR="008D36A7" w:rsidRPr="008D36A7" w:rsidRDefault="008D36A7" w:rsidP="008D36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36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A7E16BC" w14:textId="77777777" w:rsidR="00913687" w:rsidRDefault="00913687" w:rsidP="00D171C7">
      <w:pPr>
        <w:jc w:val="both"/>
        <w:rPr>
          <w:rFonts w:asciiTheme="majorHAnsi" w:hAnsiTheme="majorHAnsi" w:cstheme="majorHAnsi"/>
          <w:b/>
        </w:rPr>
      </w:pPr>
    </w:p>
    <w:sectPr w:rsidR="00913687" w:rsidSect="00FF065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7F34" w14:textId="77777777" w:rsidR="00783B7D" w:rsidRDefault="00783B7D" w:rsidP="00EA7DB8">
      <w:pPr>
        <w:spacing w:after="0" w:line="240" w:lineRule="auto"/>
      </w:pPr>
      <w:r>
        <w:separator/>
      </w:r>
    </w:p>
  </w:endnote>
  <w:endnote w:type="continuationSeparator" w:id="0">
    <w:p w14:paraId="536A29D9" w14:textId="77777777" w:rsidR="00783B7D" w:rsidRDefault="00783B7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6FA5" w14:textId="77777777" w:rsidR="00783B7D" w:rsidRDefault="00783B7D" w:rsidP="00EA7DB8">
      <w:pPr>
        <w:spacing w:after="0" w:line="240" w:lineRule="auto"/>
      </w:pPr>
      <w:r>
        <w:separator/>
      </w:r>
    </w:p>
  </w:footnote>
  <w:footnote w:type="continuationSeparator" w:id="0">
    <w:p w14:paraId="2AD6AE6E" w14:textId="77777777" w:rsidR="00783B7D" w:rsidRDefault="00783B7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600127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F9DE" w14:textId="02BBD0D3" w:rsidR="00EA7DB8" w:rsidRDefault="00EA7DB8" w:rsidP="00913687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600127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92645"/>
    <w:rsid w:val="001A3638"/>
    <w:rsid w:val="001B5679"/>
    <w:rsid w:val="001B7CAA"/>
    <w:rsid w:val="001C0DC9"/>
    <w:rsid w:val="001C6B3C"/>
    <w:rsid w:val="001C6C14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0786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127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36A7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C5B80"/>
    <w:rsid w:val="009D0CC6"/>
    <w:rsid w:val="009E1FC0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5066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PJ_v2020.dotx</Template>
  <TotalTime>30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Anderson</cp:lastModifiedBy>
  <cp:revision>8</cp:revision>
  <cp:lastPrinted>2022-10-18T14:54:00Z</cp:lastPrinted>
  <dcterms:created xsi:type="dcterms:W3CDTF">2023-08-23T21:54:00Z</dcterms:created>
  <dcterms:modified xsi:type="dcterms:W3CDTF">2023-09-08T12:54:00Z</dcterms:modified>
</cp:coreProperties>
</file>