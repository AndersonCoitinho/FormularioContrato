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D551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sz w:val="36"/>
          <w:szCs w:val="36"/>
          <w:lang w:eastAsia="pt-BR"/>
        </w:rPr>
      </w:pPr>
    </w:p>
    <w:p w14:paraId="256D8E7C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6FFE543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Calibri" w:hAnsi="Calibri Light" w:cs="Calibri Light"/>
          <w:b/>
          <w:color w:val="000000"/>
          <w:sz w:val="23"/>
          <w:szCs w:val="23"/>
        </w:rPr>
      </w:pPr>
    </w:p>
    <w:p w14:paraId="520B40B6" w14:textId="77777777" w:rsidR="00D54D5E" w:rsidRPr="00D54D5E" w:rsidRDefault="00D54D5E" w:rsidP="00D54D5E">
      <w:pPr>
        <w:spacing w:after="0" w:line="240" w:lineRule="auto"/>
        <w:rPr>
          <w:rFonts w:ascii="Calibri Light" w:eastAsia="Calibri" w:hAnsi="Calibri Light" w:cs="Calibri Light"/>
        </w:rPr>
      </w:pPr>
    </w:p>
    <w:p w14:paraId="14BE6C3F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ind w:hanging="1276"/>
        <w:jc w:val="both"/>
        <w:rPr>
          <w:rFonts w:ascii="Calibri Light" w:eastAsia="Times New Roman" w:hAnsi="Calibri Light" w:cs="Calibri Light"/>
          <w:b/>
          <w:color w:val="000000"/>
          <w:sz w:val="24"/>
          <w:szCs w:val="24"/>
          <w:lang w:eastAsia="pt-BR"/>
        </w:rPr>
      </w:pPr>
      <w:r w:rsidRPr="00D54D5E">
        <w:rPr>
          <w:rFonts w:ascii="Calibri Light" w:eastAsia="Times New Roman" w:hAnsi="Calibri Light" w:cs="Calibri Light"/>
          <w:b/>
          <w:color w:val="000000"/>
          <w:lang w:eastAsia="pt-BR"/>
        </w:rPr>
        <w:t>OUTORGANTE (S):</w:t>
      </w:r>
      <w:r w:rsidRPr="00D54D5E">
        <w:rPr>
          <w:rFonts w:ascii="Calibri Light" w:eastAsia="Times New Roman" w:hAnsi="Calibri Light" w:cs="Calibri Light"/>
          <w:b/>
          <w:color w:val="000000"/>
          <w:sz w:val="24"/>
          <w:szCs w:val="24"/>
          <w:lang w:eastAsia="pt-BR"/>
        </w:rPr>
        <w:t xml:space="preserve"> </w:t>
      </w:r>
    </w:p>
    <w:tbl>
      <w:tblPr>
        <w:tblW w:w="11042" w:type="dxa"/>
        <w:tblInd w:w="-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54D5E" w:rsidRPr="00D54D5E" w14:paraId="28AEE4A4" w14:textId="77777777" w:rsidTr="00D54D5E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B7677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 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20C9B4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{{nacionalidade}}</w:t>
            </w:r>
          </w:p>
        </w:tc>
      </w:tr>
      <w:tr w:rsidR="00D54D5E" w:rsidRPr="00D54D5E" w14:paraId="1AB56EE5" w14:textId="77777777" w:rsidTr="00D54D5E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6313B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{{</w:t>
            </w:r>
            <w:proofErr w:type="spellStart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estadoCivil</w:t>
            </w:r>
            <w:proofErr w:type="spellEnd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B937B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{{</w:t>
            </w:r>
            <w:proofErr w:type="spellStart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profissao</w:t>
            </w:r>
            <w:proofErr w:type="spellEnd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FF59080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{{fone}}</w:t>
            </w:r>
          </w:p>
        </w:tc>
      </w:tr>
      <w:tr w:rsidR="00D54D5E" w:rsidRPr="00D54D5E" w14:paraId="4D2B3A55" w14:textId="77777777" w:rsidTr="00D54D5E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D6C0C5A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CPF: {{</w:t>
            </w:r>
            <w:proofErr w:type="spellStart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proofErr w:type="spellEnd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522A545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{{</w:t>
            </w:r>
            <w:proofErr w:type="spellStart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</w:t>
            </w:r>
            <w:proofErr w:type="spellEnd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D54D5E" w:rsidRPr="00D54D5E" w14:paraId="06802C43" w14:textId="77777777" w:rsidTr="00D54D5E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69A8D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{{</w:t>
            </w:r>
            <w:proofErr w:type="spellStart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endereco</w:t>
            </w:r>
            <w:proofErr w:type="spellEnd"/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D54D5E" w:rsidRPr="00D54D5E" w14:paraId="42F68CE7" w14:textId="77777777" w:rsidTr="00D54D5E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EB11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DE799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7BAC3CE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{{cidade}}</w:t>
            </w:r>
          </w:p>
        </w:tc>
      </w:tr>
      <w:tr w:rsidR="00D54D5E" w:rsidRPr="00D54D5E" w14:paraId="52CC9A7A" w14:textId="77777777" w:rsidTr="00D54D5E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788564F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463C6C1" w14:textId="77777777" w:rsidR="00D54D5E" w:rsidRPr="00D54D5E" w:rsidRDefault="00D54D5E" w:rsidP="00D5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4D5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D54D5E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pt-BR"/>
                </w:rPr>
                <w:t>jeancruz.adv@gmail.com</w:t>
              </w:r>
            </w:hyperlink>
          </w:p>
        </w:tc>
      </w:tr>
    </w:tbl>
    <w:p w14:paraId="0E4F1549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b/>
          <w:color w:val="000000"/>
          <w:sz w:val="24"/>
          <w:szCs w:val="24"/>
          <w:lang w:eastAsia="pt-BR"/>
        </w:rPr>
      </w:pPr>
    </w:p>
    <w:p w14:paraId="0AF058A1" w14:textId="77777777" w:rsidR="00D54D5E" w:rsidRPr="00D54D5E" w:rsidRDefault="00D54D5E" w:rsidP="00D54D5E">
      <w:pPr>
        <w:spacing w:after="0" w:line="240" w:lineRule="auto"/>
        <w:rPr>
          <w:rFonts w:ascii="Calibri Light" w:eastAsia="Calibri" w:hAnsi="Calibri Light" w:cs="Calibri Light"/>
        </w:rPr>
      </w:pPr>
    </w:p>
    <w:p w14:paraId="4184DA6D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ind w:left="-1276" w:right="-853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  <w:r w:rsidRPr="00D54D5E"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 artigo 17, parágrafo 4º da Lei 10.259/01.</w:t>
      </w:r>
    </w:p>
    <w:p w14:paraId="20BC5B72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750CE1B4" w14:textId="77777777" w:rsid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5FE70DE9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0A3BA690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  <w:r w:rsidRPr="00D54D5E"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  <w:t>{{cidade}}, {{data}}.</w:t>
      </w:r>
    </w:p>
    <w:p w14:paraId="2D7192A5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79137D7C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7BC1EB10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5963D01A" w14:textId="77777777" w:rsidR="00D54D5E" w:rsidRPr="00D54D5E" w:rsidRDefault="00D54D5E" w:rsidP="00D54D5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</w:pPr>
    </w:p>
    <w:p w14:paraId="6533690F" w14:textId="77777777" w:rsidR="00D54D5E" w:rsidRPr="00D54D5E" w:rsidRDefault="00D54D5E" w:rsidP="00D54D5E">
      <w:pPr>
        <w:spacing w:after="0" w:line="240" w:lineRule="auto"/>
        <w:jc w:val="center"/>
        <w:rPr>
          <w:rFonts w:ascii="Calibri Light" w:eastAsia="Apple SD Gothic Neo" w:hAnsi="Calibri Light" w:cs="Calibri Light"/>
          <w:b/>
          <w:color w:val="000000"/>
          <w:sz w:val="20"/>
          <w:szCs w:val="20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sz w:val="20"/>
          <w:szCs w:val="20"/>
          <w:lang w:eastAsia="pt-BR"/>
        </w:rPr>
        <w:t>_____________________________</w:t>
      </w:r>
      <w:r w:rsidRPr="00D54D5E">
        <w:rPr>
          <w:rFonts w:ascii="Calibri Light" w:eastAsia="Times New Roman" w:hAnsi="Calibri Light" w:cs="Calibri Light"/>
          <w:b/>
          <w:bCs/>
          <w:sz w:val="20"/>
          <w:szCs w:val="20"/>
          <w:lang w:eastAsia="pt-BR"/>
        </w:rPr>
        <w:br/>
      </w:r>
      <w:r w:rsidRPr="00D54D5E">
        <w:rPr>
          <w:rFonts w:ascii="Calibri Light" w:eastAsia="Times New Roman" w:hAnsi="Calibri Light" w:cs="Calibri Light"/>
          <w:color w:val="000000"/>
          <w:sz w:val="24"/>
          <w:szCs w:val="24"/>
          <w:lang w:eastAsia="pt-BR"/>
        </w:rPr>
        <w:t>{{nome}}</w:t>
      </w:r>
    </w:p>
    <w:p w14:paraId="005248B5" w14:textId="77777777" w:rsidR="00D54D5E" w:rsidRPr="00D54D5E" w:rsidRDefault="00D54D5E" w:rsidP="00D54D5E">
      <w:pPr>
        <w:spacing w:after="0" w:line="240" w:lineRule="auto"/>
        <w:ind w:left="90"/>
        <w:jc w:val="center"/>
        <w:rPr>
          <w:rFonts w:ascii="Calibri Light" w:eastAsia="Apple SD Gothic Neo" w:hAnsi="Calibri Light" w:cs="Calibri Light"/>
          <w:b/>
          <w:color w:val="000000"/>
          <w:sz w:val="20"/>
          <w:szCs w:val="20"/>
          <w:lang w:eastAsia="pt-BR"/>
        </w:rPr>
      </w:pPr>
    </w:p>
    <w:p w14:paraId="6FBBFC93" w14:textId="77777777" w:rsidR="00D54D5E" w:rsidRPr="00D54D5E" w:rsidRDefault="00D54D5E" w:rsidP="00D54D5E">
      <w:pPr>
        <w:spacing w:after="160" w:line="259" w:lineRule="auto"/>
        <w:rPr>
          <w:rFonts w:ascii="Calibri" w:eastAsia="Calibri" w:hAnsi="Calibri" w:cs="Times New Roman"/>
        </w:rPr>
      </w:pPr>
    </w:p>
    <w:p w14:paraId="4EB639EF" w14:textId="3EFCA144" w:rsidR="0078053D" w:rsidRPr="00D54D5E" w:rsidRDefault="0078053D" w:rsidP="00D54D5E"/>
    <w:sectPr w:rsidR="0078053D" w:rsidRPr="00D54D5E" w:rsidSect="00D54D5E">
      <w:headerReference w:type="default" r:id="rId8"/>
      <w:pgSz w:w="11906" w:h="16838"/>
      <w:pgMar w:top="1417" w:right="1701" w:bottom="1417" w:left="1560" w:header="708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DB4B" w14:textId="77777777" w:rsidR="0044053F" w:rsidRDefault="0044053F" w:rsidP="0052639C">
      <w:pPr>
        <w:spacing w:after="0" w:line="240" w:lineRule="auto"/>
      </w:pPr>
      <w:r>
        <w:separator/>
      </w:r>
    </w:p>
  </w:endnote>
  <w:endnote w:type="continuationSeparator" w:id="0">
    <w:p w14:paraId="5CE3668C" w14:textId="77777777" w:rsidR="0044053F" w:rsidRDefault="0044053F" w:rsidP="005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0FF1" w14:textId="77777777" w:rsidR="0044053F" w:rsidRDefault="0044053F" w:rsidP="0052639C">
      <w:pPr>
        <w:spacing w:after="0" w:line="240" w:lineRule="auto"/>
      </w:pPr>
      <w:r>
        <w:separator/>
      </w:r>
    </w:p>
  </w:footnote>
  <w:footnote w:type="continuationSeparator" w:id="0">
    <w:p w14:paraId="3C00F2B7" w14:textId="77777777" w:rsidR="0044053F" w:rsidRDefault="0044053F" w:rsidP="0052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EFE8" w14:textId="77777777" w:rsidR="0052639C" w:rsidRDefault="005263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8DFEDC" wp14:editId="2D7C86B4">
          <wp:simplePos x="0" y="0"/>
          <wp:positionH relativeFrom="margin">
            <wp:posOffset>-1080135</wp:posOffset>
          </wp:positionH>
          <wp:positionV relativeFrom="margin">
            <wp:posOffset>-1328420</wp:posOffset>
          </wp:positionV>
          <wp:extent cx="7559675" cy="11106150"/>
          <wp:effectExtent l="0" t="0" r="3175" b="0"/>
          <wp:wrapNone/>
          <wp:docPr id="1171196343" name="Imagem 1171196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ha_Timbrada_color_Jean_Cruz_Advocac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11066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8E"/>
    <w:multiLevelType w:val="hybridMultilevel"/>
    <w:tmpl w:val="14766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7412566">
    <w:abstractNumId w:val="0"/>
  </w:num>
  <w:num w:numId="2" w16cid:durableId="925774203">
    <w:abstractNumId w:val="1"/>
  </w:num>
  <w:num w:numId="3" w16cid:durableId="419565407">
    <w:abstractNumId w:val="3"/>
  </w:num>
  <w:num w:numId="4" w16cid:durableId="171187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9A"/>
    <w:rsid w:val="00012D4E"/>
    <w:rsid w:val="00041979"/>
    <w:rsid w:val="00044E26"/>
    <w:rsid w:val="000769F3"/>
    <w:rsid w:val="000A0184"/>
    <w:rsid w:val="000D3CF6"/>
    <w:rsid w:val="000F52E1"/>
    <w:rsid w:val="0010704A"/>
    <w:rsid w:val="00107C17"/>
    <w:rsid w:val="0012271F"/>
    <w:rsid w:val="0013584D"/>
    <w:rsid w:val="0016133F"/>
    <w:rsid w:val="001F75F9"/>
    <w:rsid w:val="00275E43"/>
    <w:rsid w:val="00285248"/>
    <w:rsid w:val="002868EF"/>
    <w:rsid w:val="002943A5"/>
    <w:rsid w:val="002A4ECE"/>
    <w:rsid w:val="002A58A0"/>
    <w:rsid w:val="002B1848"/>
    <w:rsid w:val="002C2B17"/>
    <w:rsid w:val="00351A0F"/>
    <w:rsid w:val="00357D3D"/>
    <w:rsid w:val="003A71B9"/>
    <w:rsid w:val="003B2D90"/>
    <w:rsid w:val="003E6A7A"/>
    <w:rsid w:val="003F1AA7"/>
    <w:rsid w:val="004075E6"/>
    <w:rsid w:val="00435AE9"/>
    <w:rsid w:val="0044053F"/>
    <w:rsid w:val="00446D41"/>
    <w:rsid w:val="004715B7"/>
    <w:rsid w:val="00490971"/>
    <w:rsid w:val="004A646E"/>
    <w:rsid w:val="004B1182"/>
    <w:rsid w:val="004F49B9"/>
    <w:rsid w:val="0052639C"/>
    <w:rsid w:val="005401D5"/>
    <w:rsid w:val="005C046E"/>
    <w:rsid w:val="005F0A96"/>
    <w:rsid w:val="00602B9F"/>
    <w:rsid w:val="00691289"/>
    <w:rsid w:val="006A0EBB"/>
    <w:rsid w:val="006C773C"/>
    <w:rsid w:val="006D368B"/>
    <w:rsid w:val="00737676"/>
    <w:rsid w:val="00742CDF"/>
    <w:rsid w:val="0078053D"/>
    <w:rsid w:val="00787A57"/>
    <w:rsid w:val="0079455B"/>
    <w:rsid w:val="007A44F0"/>
    <w:rsid w:val="007D5561"/>
    <w:rsid w:val="00802283"/>
    <w:rsid w:val="00862608"/>
    <w:rsid w:val="00875A0D"/>
    <w:rsid w:val="00893EAD"/>
    <w:rsid w:val="008A41CC"/>
    <w:rsid w:val="008F571A"/>
    <w:rsid w:val="00932E25"/>
    <w:rsid w:val="00947397"/>
    <w:rsid w:val="00957DD6"/>
    <w:rsid w:val="009713AE"/>
    <w:rsid w:val="00980167"/>
    <w:rsid w:val="009A0433"/>
    <w:rsid w:val="009A676E"/>
    <w:rsid w:val="00A1271A"/>
    <w:rsid w:val="00A43DB7"/>
    <w:rsid w:val="00A62371"/>
    <w:rsid w:val="00A6627B"/>
    <w:rsid w:val="00AD4623"/>
    <w:rsid w:val="00AD7F91"/>
    <w:rsid w:val="00AF1277"/>
    <w:rsid w:val="00AF3AE1"/>
    <w:rsid w:val="00B17551"/>
    <w:rsid w:val="00B261E7"/>
    <w:rsid w:val="00BC2B0B"/>
    <w:rsid w:val="00C10FA6"/>
    <w:rsid w:val="00C57641"/>
    <w:rsid w:val="00C84B55"/>
    <w:rsid w:val="00C8653B"/>
    <w:rsid w:val="00CA30B0"/>
    <w:rsid w:val="00CC01E0"/>
    <w:rsid w:val="00D163AE"/>
    <w:rsid w:val="00D21456"/>
    <w:rsid w:val="00D220FC"/>
    <w:rsid w:val="00D36203"/>
    <w:rsid w:val="00D54D5E"/>
    <w:rsid w:val="00D7775D"/>
    <w:rsid w:val="00DE2F3F"/>
    <w:rsid w:val="00DE4F5E"/>
    <w:rsid w:val="00DF2C1A"/>
    <w:rsid w:val="00E1025B"/>
    <w:rsid w:val="00E13328"/>
    <w:rsid w:val="00E32CA9"/>
    <w:rsid w:val="00E5089A"/>
    <w:rsid w:val="00E535C1"/>
    <w:rsid w:val="00E83845"/>
    <w:rsid w:val="00E96910"/>
    <w:rsid w:val="00EC0578"/>
    <w:rsid w:val="00F31E3D"/>
    <w:rsid w:val="00F5201A"/>
    <w:rsid w:val="00F964E4"/>
    <w:rsid w:val="00FA2014"/>
    <w:rsid w:val="00FC3F25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FFB22"/>
  <w15:docId w15:val="{AE1D1563-9992-40B7-98C0-0D0FED9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39C"/>
  </w:style>
  <w:style w:type="paragraph" w:styleId="Rodap">
    <w:name w:val="footer"/>
    <w:basedOn w:val="Normal"/>
    <w:link w:val="Rodap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39C"/>
  </w:style>
  <w:style w:type="paragraph" w:customStyle="1" w:styleId="Default">
    <w:name w:val="Default"/>
    <w:rsid w:val="002C2B1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C2B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SemEspaamento">
    <w:name w:val="No Spacing"/>
    <w:uiPriority w:val="1"/>
    <w:qFormat/>
    <w:rsid w:val="007805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2E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8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4D5E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Erthal</dc:creator>
  <cp:lastModifiedBy>Anderson</cp:lastModifiedBy>
  <cp:revision>2</cp:revision>
  <cp:lastPrinted>2018-05-24T13:22:00Z</cp:lastPrinted>
  <dcterms:created xsi:type="dcterms:W3CDTF">2023-09-05T13:45:00Z</dcterms:created>
  <dcterms:modified xsi:type="dcterms:W3CDTF">2023-09-05T13:45:00Z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2023-08-23T11:01:16Z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f41f2207-c886-4d8a-9566-9c4eb7dde587</vt:lpwstr>
  </property>
  <property fmtid="{D5CDD505-2E9C-101B-9397-08002B2CF9AE}" pid="7" name="MSIP_Label_defa4170-0d19-0005-0004-bc88714345d2_ActionId">
    <vt:lpwstr>164256f4-87ba-4d3f-80cc-fa2d6d056823</vt:lpwstr>
  </property>
  <property fmtid="{D5CDD505-2E9C-101B-9397-08002B2CF9AE}" pid="8" name="MSIP_Label_defa4170-0d19-0005-0004-bc88714345d2_ContentBits">
    <vt:lpwstr>0</vt:lpwstr>
  </property>
</Properties>
</file>