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C293" w14:textId="77777777" w:rsidR="002760A9" w:rsidRPr="00672E94" w:rsidRDefault="002760A9" w:rsidP="0067743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494152ED" w14:textId="77777777" w:rsidR="00DF7EC2" w:rsidRDefault="000E7FBB" w:rsidP="00DF7EC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F7EC2" w14:paraId="01BFAD4F" w14:textId="77777777" w:rsidTr="000B4C34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Anderson Coitinho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33C0CB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DF7EC2" w14:paraId="0C1B4954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85C5C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BF2CB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E8E172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7-9</w:t>
            </w:r>
            <w:r w:rsidR="00BB55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9733-4601 OU 47 9 9976-8577</w:t>
            </w:r>
          </w:p>
        </w:tc>
      </w:tr>
      <w:tr w:rsidR="00DF7EC2" w14:paraId="647C3FDD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DD8CF4B" w14:textId="77777777" w:rsidR="00DF7EC2" w:rsidRPr="000121DD" w:rsidRDefault="00DF7EC2" w:rsidP="000B4C34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95376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55519378</w:t>
            </w:r>
          </w:p>
        </w:tc>
      </w:tr>
      <w:tr w:rsidR="00DF7EC2" w14:paraId="72E0DB8A" w14:textId="77777777" w:rsidTr="000B4C34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DAAF760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OGIDIO DA SILVA N32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BLOCO 12 AP 13</w:t>
            </w:r>
          </w:p>
        </w:tc>
      </w:tr>
      <w:tr w:rsidR="00DF7EC2" w14:paraId="0859AD25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329C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69FD2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DDDFDA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GASPAR</w:t>
            </w:r>
          </w:p>
        </w:tc>
      </w:tr>
      <w:tr w:rsidR="00DF7EC2" w14:paraId="2F1C8338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354090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9EA5DC7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3E2D2C8" w14:textId="77777777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5FBD41E2" w14:textId="77777777" w:rsidR="007D0A8D" w:rsidRDefault="007D0A8D" w:rsidP="007D0A8D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7A95656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5060D6C5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2E1C2B32" w14:textId="77777777" w:rsidR="001548FD" w:rsidRPr="004C1F08" w:rsidRDefault="001548FD" w:rsidP="001548FD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09B1D8A9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06D1876A" w14:textId="77777777" w:rsidR="001548FD" w:rsidRPr="00525D40" w:rsidRDefault="001548FD" w:rsidP="001548FD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2F44B3F1" w14:textId="77777777" w:rsidR="001548FD" w:rsidRPr="00F32013" w:rsidRDefault="001548FD" w:rsidP="001548FD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79B7F47F" w14:textId="77777777" w:rsidR="00525D40" w:rsidRDefault="00525D40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212BA513" w14:textId="77777777" w:rsidR="00DF2DB8" w:rsidRDefault="007D0A8D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26883F9" w14:textId="77777777" w:rsidR="007D0A8D" w:rsidRPr="00DF2DB8" w:rsidRDefault="007D0A8D" w:rsidP="00DF2DB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E9BB888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7030169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295A0857" w14:textId="77777777" w:rsidR="003B4FF5" w:rsidRDefault="007D0A8D" w:rsidP="003B4FF5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DFEBA5B" w14:textId="77777777" w:rsidR="007D0A8D" w:rsidRDefault="007D0A8D" w:rsidP="003B4FF5">
      <w:pPr>
        <w:pStyle w:val="SemEspaamento"/>
      </w:pPr>
      <w:r>
        <w:t>b) As importâncias acima descritas deverão ser pagas diretamente no escritório dos advogados.</w:t>
      </w:r>
    </w:p>
    <w:p w14:paraId="30404393" w14:textId="77777777" w:rsidR="00D86E02" w:rsidRPr="00D86E02" w:rsidRDefault="007D0A8D" w:rsidP="007D0A8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TERCEIRA – PRAZO</w:t>
      </w:r>
      <w:r w:rsidR="00D86E02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2C6D2476" w14:textId="77777777" w:rsidR="007D0A8D" w:rsidRPr="00D86E02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721C9656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4DC0486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mandato outorgado;</w:t>
      </w:r>
    </w:p>
    <w:p w14:paraId="64A70F5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7804F1C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70BBF8FE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764C0DC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Jaraguá do Sul/SC, </w:t>
      </w:r>
    </w:p>
    <w:p w14:paraId="5EBA501B" w14:textId="77777777" w:rsidR="007D0A8D" w:rsidRDefault="007D0A8D" w:rsidP="009F1B5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2CA00589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</w:t>
      </w:r>
      <w:r>
        <w:rPr>
          <w:rFonts w:asciiTheme="majorHAnsi" w:hAnsiTheme="majorHAnsi" w:cstheme="majorHAnsi"/>
          <w:sz w:val="24"/>
          <w:szCs w:val="24"/>
        </w:rPr>
        <w:t xml:space="preserve">             </w:t>
      </w:r>
    </w:p>
    <w:p w14:paraId="12011790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4EF1AB08" w14:textId="77777777" w:rsidR="007D0A8D" w:rsidRDefault="007D0A8D" w:rsidP="007D0A8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83B22D5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7FB3FF72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375BAFDA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5376065A" w14:textId="77777777" w:rsidR="00754802" w:rsidRDefault="007D0A8D" w:rsidP="00D171C7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sectPr w:rsidR="00754802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9B19" w14:textId="77777777" w:rsidR="00B5343D" w:rsidRDefault="00B5343D" w:rsidP="00EA7DB8">
      <w:pPr>
        <w:spacing w:after="0" w:line="240" w:lineRule="auto"/>
      </w:pPr>
      <w:r>
        <w:separator/>
      </w:r>
    </w:p>
  </w:endnote>
  <w:endnote w:type="continuationSeparator" w:id="0">
    <w:p w14:paraId="3054768B" w14:textId="77777777" w:rsidR="00B5343D" w:rsidRDefault="00B5343D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316E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655A1802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8176" w14:textId="77777777" w:rsidR="00B5343D" w:rsidRDefault="00B5343D" w:rsidP="00EA7DB8">
      <w:pPr>
        <w:spacing w:after="0" w:line="240" w:lineRule="auto"/>
      </w:pPr>
      <w:r>
        <w:separator/>
      </w:r>
    </w:p>
  </w:footnote>
  <w:footnote w:type="continuationSeparator" w:id="0">
    <w:p w14:paraId="6B53CBFF" w14:textId="77777777" w:rsidR="00B5343D" w:rsidRDefault="00B5343D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54CB" w14:textId="77777777" w:rsidR="00EA7DB8" w:rsidRDefault="00F118DB">
    <w:pPr>
      <w:pStyle w:val="Cabealho"/>
    </w:pPr>
    <w:r>
      <w:rPr>
        <w:noProof/>
      </w:rPr>
      <w:pict w14:anchorId="5E2D1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C333" w14:textId="77777777" w:rsidR="00EA7DB8" w:rsidRDefault="00E746F9" w:rsidP="00556A7B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2BBE807" wp14:editId="7DC1064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18DB">
      <w:rPr>
        <w:noProof/>
      </w:rPr>
      <w:pict w14:anchorId="711B5C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56A7B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A893" w14:textId="77777777" w:rsidR="00EA7DB8" w:rsidRDefault="00F118DB">
    <w:pPr>
      <w:pStyle w:val="Cabealho"/>
    </w:pPr>
    <w:r>
      <w:rPr>
        <w:noProof/>
      </w:rPr>
      <w:pict w14:anchorId="41B71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3D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826EC"/>
    <w:rsid w:val="00192645"/>
    <w:rsid w:val="001A3638"/>
    <w:rsid w:val="001B5679"/>
    <w:rsid w:val="001B7CAA"/>
    <w:rsid w:val="001C0DC9"/>
    <w:rsid w:val="001C6B3C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D72"/>
    <w:rsid w:val="005247B7"/>
    <w:rsid w:val="00525D40"/>
    <w:rsid w:val="00532149"/>
    <w:rsid w:val="00540BF3"/>
    <w:rsid w:val="00544B84"/>
    <w:rsid w:val="00556319"/>
    <w:rsid w:val="00556A7B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52B"/>
    <w:rsid w:val="00604374"/>
    <w:rsid w:val="00606866"/>
    <w:rsid w:val="00613623"/>
    <w:rsid w:val="00640D86"/>
    <w:rsid w:val="00644473"/>
    <w:rsid w:val="00646D51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FB1"/>
    <w:rsid w:val="007550E2"/>
    <w:rsid w:val="0075595E"/>
    <w:rsid w:val="00762BCE"/>
    <w:rsid w:val="00774674"/>
    <w:rsid w:val="007931B0"/>
    <w:rsid w:val="00796705"/>
    <w:rsid w:val="007A3BC0"/>
    <w:rsid w:val="007A6C1D"/>
    <w:rsid w:val="007A74CA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A6C67"/>
    <w:rsid w:val="008B2B1C"/>
    <w:rsid w:val="008B3548"/>
    <w:rsid w:val="008B411E"/>
    <w:rsid w:val="008B5979"/>
    <w:rsid w:val="008B6461"/>
    <w:rsid w:val="008C0A1D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D0CC6"/>
    <w:rsid w:val="009F1447"/>
    <w:rsid w:val="009F1B54"/>
    <w:rsid w:val="009F3F0A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43D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0C40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581F"/>
    <w:rsid w:val="00EA7DB8"/>
    <w:rsid w:val="00EB067B"/>
    <w:rsid w:val="00EB214E"/>
    <w:rsid w:val="00EB4466"/>
    <w:rsid w:val="00EB5D52"/>
    <w:rsid w:val="00EE023F"/>
    <w:rsid w:val="00EF0FF7"/>
    <w:rsid w:val="00F118DB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6609A"/>
  <w15:chartTrackingRefBased/>
  <w15:docId w15:val="{6133FE9F-E549-49B1-A0DF-FED9A1B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CONTRATO%20HONOR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HONORARIO.dotx</Template>
  <TotalTime>0</TotalTime>
  <Pages>2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2023-08-18T18:26:00Z</dcterms:created>
  <dcterms:modified xsi:type="dcterms:W3CDTF">2023-08-18T19:23:00Z</dcterms:modified>
</cp:coreProperties>
</file>