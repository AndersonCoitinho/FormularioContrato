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F78" w14:textId="77777777" w:rsidR="002760A9" w:rsidRPr="003108E4" w:rsidRDefault="002760A9" w:rsidP="002760A9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7A6274FC" w14:textId="77777777" w:rsidR="002760A9" w:rsidRPr="00B91799" w:rsidRDefault="005D583E" w:rsidP="002760A9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2E2ED1F2" w14:textId="77777777" w:rsidR="003B6955" w:rsidRPr="005D583E" w:rsidRDefault="003B6955" w:rsidP="003B6955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539080E" w14:textId="77777777" w:rsidR="00B46888" w:rsidRDefault="003E36A5" w:rsidP="00B46888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B46888" w14:paraId="0308F213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165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25A6975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B46888" w14:paraId="30AD694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B73FC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D3D0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A7BF68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47-99733-4601 OU 47 9 9976-8577</w:t>
            </w:r>
          </w:p>
        </w:tc>
      </w:tr>
      <w:tr w:rsidR="00B46888" w14:paraId="6D6EF00F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7AD2A55" w14:textId="77777777" w:rsidR="00B46888" w:rsidRPr="000121DD" w:rsidRDefault="00B46888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93DA851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55519378</w:t>
            </w:r>
          </w:p>
        </w:tc>
      </w:tr>
      <w:tr w:rsidR="00B46888" w14:paraId="12C7D449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3FC57F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 OGIDIO DA SILVA N32 BLOCO 12 AP 13</w:t>
            </w:r>
          </w:p>
        </w:tc>
      </w:tr>
      <w:tr w:rsidR="00B46888" w14:paraId="72F6378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7AC6B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E4BA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77A1EA4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GASPAR</w:t>
            </w:r>
          </w:p>
        </w:tc>
      </w:tr>
      <w:tr w:rsidR="00B46888" w14:paraId="007AA902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ABDB1A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A552BB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CB25491" w14:textId="77777777" w:rsidR="00F46A13" w:rsidRDefault="00F46A13" w:rsidP="00FE03DA">
      <w:pPr>
        <w:pStyle w:val="Default"/>
        <w:jc w:val="both"/>
        <w:rPr>
          <w:rFonts w:asciiTheme="majorHAnsi" w:hAnsiTheme="majorHAnsi" w:cstheme="majorHAnsi"/>
          <w:b/>
        </w:rPr>
      </w:pPr>
    </w:p>
    <w:p w14:paraId="60632A46" w14:textId="77777777" w:rsidR="001D708C" w:rsidRDefault="001D708C" w:rsidP="00F46A13">
      <w:pPr>
        <w:pStyle w:val="Default"/>
        <w:jc w:val="both"/>
        <w:rPr>
          <w:rFonts w:asciiTheme="majorHAnsi" w:hAnsiTheme="majorHAnsi" w:cstheme="majorHAnsi"/>
          <w:b/>
        </w:rPr>
      </w:pPr>
    </w:p>
    <w:p w14:paraId="57599E83" w14:textId="77777777" w:rsidR="002760A9" w:rsidRPr="003108E4" w:rsidRDefault="002760A9" w:rsidP="0086180A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 w:rsidR="002C2CA7"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2422F4B0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C11C96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0168102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10401703" w14:textId="1965E9B8" w:rsidR="009A5E09" w:rsidRDefault="009A5E09" w:rsidP="009A5E09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SC, </w:t>
      </w:r>
      <w:r w:rsidRPr="003108E4">
        <w:rPr>
          <w:rFonts w:asciiTheme="majorHAnsi" w:hAnsiTheme="majorHAnsi" w:cstheme="majorHAnsi"/>
        </w:rPr>
        <w:fldChar w:fldCharType="begin"/>
      </w:r>
      <w:r w:rsidRPr="003108E4">
        <w:rPr>
          <w:rFonts w:asciiTheme="majorHAnsi" w:hAnsiTheme="majorHAnsi" w:cstheme="majorHAnsi"/>
        </w:rPr>
        <w:instrText xml:space="preserve"> TIME \@ "d' de 'MMMM' de 'yyyy" </w:instrText>
      </w:r>
      <w:r w:rsidRPr="003108E4">
        <w:rPr>
          <w:rFonts w:asciiTheme="majorHAnsi" w:hAnsiTheme="majorHAnsi" w:cstheme="majorHAnsi"/>
        </w:rPr>
        <w:fldChar w:fldCharType="separate"/>
      </w:r>
      <w:r w:rsidR="007B07C9">
        <w:rPr>
          <w:rFonts w:asciiTheme="majorHAnsi" w:hAnsiTheme="majorHAnsi" w:cstheme="majorHAnsi"/>
          <w:noProof/>
        </w:rPr>
        <w:t>18 de agosto de 2023</w:t>
      </w:r>
      <w:r w:rsidRPr="003108E4">
        <w:rPr>
          <w:rFonts w:asciiTheme="majorHAnsi" w:hAnsiTheme="majorHAnsi" w:cstheme="majorHAnsi"/>
        </w:rPr>
        <w:fldChar w:fldCharType="end"/>
      </w:r>
      <w:r w:rsidRPr="003108E4">
        <w:rPr>
          <w:rFonts w:asciiTheme="majorHAnsi" w:hAnsiTheme="majorHAnsi" w:cstheme="majorHAnsi"/>
        </w:rPr>
        <w:t>.</w:t>
      </w:r>
    </w:p>
    <w:p w14:paraId="05BF91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212D7A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8B1303C" w14:textId="77777777" w:rsidR="002760A9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7094639E" w14:textId="77777777" w:rsidR="002760A9" w:rsidRPr="003108E4" w:rsidRDefault="00FD581F" w:rsidP="002760A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07BEA9A0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87E111A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762F234" w14:textId="77777777" w:rsidR="00FF0657" w:rsidRDefault="00FF0657" w:rsidP="0043543A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sectPr w:rsidR="00FF0657" w:rsidSect="00FF0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F632" w14:textId="77777777" w:rsidR="00D5444E" w:rsidRDefault="00D5444E" w:rsidP="00EA7DB8">
      <w:pPr>
        <w:spacing w:after="0" w:line="240" w:lineRule="auto"/>
      </w:pPr>
      <w:r>
        <w:separator/>
      </w:r>
    </w:p>
  </w:endnote>
  <w:endnote w:type="continuationSeparator" w:id="0">
    <w:p w14:paraId="0B4E7353" w14:textId="77777777" w:rsidR="00D5444E" w:rsidRDefault="00D5444E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DCC8" w14:textId="77777777" w:rsidR="00F06EA9" w:rsidRDefault="00F06E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FDD0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46ABEAF4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AED0" w14:textId="77777777" w:rsidR="00F06EA9" w:rsidRDefault="00F06E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93FA" w14:textId="77777777" w:rsidR="00D5444E" w:rsidRDefault="00D5444E" w:rsidP="00EA7DB8">
      <w:pPr>
        <w:spacing w:after="0" w:line="240" w:lineRule="auto"/>
      </w:pPr>
      <w:r>
        <w:separator/>
      </w:r>
    </w:p>
  </w:footnote>
  <w:footnote w:type="continuationSeparator" w:id="0">
    <w:p w14:paraId="046CA10C" w14:textId="77777777" w:rsidR="00D5444E" w:rsidRDefault="00D5444E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05C0" w14:textId="77777777" w:rsidR="00EA7DB8" w:rsidRDefault="007B07C9">
    <w:pPr>
      <w:pStyle w:val="Cabealho"/>
    </w:pPr>
    <w:r>
      <w:rPr>
        <w:noProof/>
      </w:rPr>
      <w:pict w14:anchorId="6A4B7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FD2B" w14:textId="77777777" w:rsidR="00EA7DB8" w:rsidRDefault="00E746F9" w:rsidP="00F06EA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B705080" wp14:editId="4ECD2719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7C9">
      <w:rPr>
        <w:noProof/>
      </w:rPr>
      <w:pict w14:anchorId="2F61D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F06EA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BFC6" w14:textId="77777777" w:rsidR="00EA7DB8" w:rsidRDefault="007B07C9">
    <w:pPr>
      <w:pStyle w:val="Cabealho"/>
    </w:pPr>
    <w:r>
      <w:rPr>
        <w:noProof/>
      </w:rPr>
      <w:pict w14:anchorId="57ED6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4E"/>
    <w:rsid w:val="0000223E"/>
    <w:rsid w:val="000022F4"/>
    <w:rsid w:val="00004B21"/>
    <w:rsid w:val="000121DD"/>
    <w:rsid w:val="00017E5C"/>
    <w:rsid w:val="000245B3"/>
    <w:rsid w:val="00033015"/>
    <w:rsid w:val="000342E1"/>
    <w:rsid w:val="00035217"/>
    <w:rsid w:val="0003720F"/>
    <w:rsid w:val="00044A05"/>
    <w:rsid w:val="000515F1"/>
    <w:rsid w:val="000560D4"/>
    <w:rsid w:val="00056D53"/>
    <w:rsid w:val="0006054D"/>
    <w:rsid w:val="00061B53"/>
    <w:rsid w:val="000648FB"/>
    <w:rsid w:val="00067767"/>
    <w:rsid w:val="00071D9C"/>
    <w:rsid w:val="00077B44"/>
    <w:rsid w:val="00082551"/>
    <w:rsid w:val="00092100"/>
    <w:rsid w:val="000B2203"/>
    <w:rsid w:val="000C0307"/>
    <w:rsid w:val="000F28E7"/>
    <w:rsid w:val="00124717"/>
    <w:rsid w:val="001831B2"/>
    <w:rsid w:val="00192645"/>
    <w:rsid w:val="001A23B2"/>
    <w:rsid w:val="001B0DD1"/>
    <w:rsid w:val="001D708C"/>
    <w:rsid w:val="001F544D"/>
    <w:rsid w:val="001F708F"/>
    <w:rsid w:val="00213F2A"/>
    <w:rsid w:val="0022755B"/>
    <w:rsid w:val="0022780C"/>
    <w:rsid w:val="002608D8"/>
    <w:rsid w:val="00260C08"/>
    <w:rsid w:val="002760A9"/>
    <w:rsid w:val="00277D11"/>
    <w:rsid w:val="00285DC5"/>
    <w:rsid w:val="00285F7A"/>
    <w:rsid w:val="00287FB7"/>
    <w:rsid w:val="00290AC3"/>
    <w:rsid w:val="002A1019"/>
    <w:rsid w:val="002A4628"/>
    <w:rsid w:val="002B5AAF"/>
    <w:rsid w:val="002B6D2C"/>
    <w:rsid w:val="002C2CA7"/>
    <w:rsid w:val="002C6C5F"/>
    <w:rsid w:val="0030648C"/>
    <w:rsid w:val="003108E4"/>
    <w:rsid w:val="003353EA"/>
    <w:rsid w:val="003359ED"/>
    <w:rsid w:val="00335F2E"/>
    <w:rsid w:val="003501D2"/>
    <w:rsid w:val="00374168"/>
    <w:rsid w:val="003B2491"/>
    <w:rsid w:val="003B6955"/>
    <w:rsid w:val="003C5648"/>
    <w:rsid w:val="003E36A5"/>
    <w:rsid w:val="003E7B51"/>
    <w:rsid w:val="00416840"/>
    <w:rsid w:val="004176B1"/>
    <w:rsid w:val="00421B4F"/>
    <w:rsid w:val="0043543A"/>
    <w:rsid w:val="00452A1A"/>
    <w:rsid w:val="00474BEF"/>
    <w:rsid w:val="004837CD"/>
    <w:rsid w:val="004901FB"/>
    <w:rsid w:val="004963B4"/>
    <w:rsid w:val="004A5D91"/>
    <w:rsid w:val="004A6012"/>
    <w:rsid w:val="004A7F3B"/>
    <w:rsid w:val="004B2DBA"/>
    <w:rsid w:val="004C1681"/>
    <w:rsid w:val="004C1CA6"/>
    <w:rsid w:val="004C349D"/>
    <w:rsid w:val="004D13FA"/>
    <w:rsid w:val="004D6513"/>
    <w:rsid w:val="004E2311"/>
    <w:rsid w:val="004E2AAF"/>
    <w:rsid w:val="004E7772"/>
    <w:rsid w:val="004F228E"/>
    <w:rsid w:val="004F2B72"/>
    <w:rsid w:val="00501AEA"/>
    <w:rsid w:val="00520D72"/>
    <w:rsid w:val="00532149"/>
    <w:rsid w:val="00543DE1"/>
    <w:rsid w:val="00550DBF"/>
    <w:rsid w:val="00566E7D"/>
    <w:rsid w:val="005710D7"/>
    <w:rsid w:val="00582517"/>
    <w:rsid w:val="00587714"/>
    <w:rsid w:val="00596D23"/>
    <w:rsid w:val="00597CF3"/>
    <w:rsid w:val="005A4A07"/>
    <w:rsid w:val="005A64D8"/>
    <w:rsid w:val="005C79A6"/>
    <w:rsid w:val="005D583E"/>
    <w:rsid w:val="005D73CC"/>
    <w:rsid w:val="005F074F"/>
    <w:rsid w:val="005F13E8"/>
    <w:rsid w:val="00613623"/>
    <w:rsid w:val="00632FD8"/>
    <w:rsid w:val="00643E8D"/>
    <w:rsid w:val="00646D51"/>
    <w:rsid w:val="00651C37"/>
    <w:rsid w:val="00654492"/>
    <w:rsid w:val="00661221"/>
    <w:rsid w:val="00661BF8"/>
    <w:rsid w:val="00665982"/>
    <w:rsid w:val="00672E94"/>
    <w:rsid w:val="00682929"/>
    <w:rsid w:val="006903D2"/>
    <w:rsid w:val="00693A92"/>
    <w:rsid w:val="006A5CE5"/>
    <w:rsid w:val="006B1A57"/>
    <w:rsid w:val="006C0F17"/>
    <w:rsid w:val="006C13E0"/>
    <w:rsid w:val="006D0C81"/>
    <w:rsid w:val="006D2F09"/>
    <w:rsid w:val="006E3B14"/>
    <w:rsid w:val="006F5B98"/>
    <w:rsid w:val="00716125"/>
    <w:rsid w:val="007171EE"/>
    <w:rsid w:val="007209D0"/>
    <w:rsid w:val="00726C75"/>
    <w:rsid w:val="007270CD"/>
    <w:rsid w:val="0074766C"/>
    <w:rsid w:val="0074795A"/>
    <w:rsid w:val="007506D1"/>
    <w:rsid w:val="007533BE"/>
    <w:rsid w:val="00754FB1"/>
    <w:rsid w:val="0075595E"/>
    <w:rsid w:val="00762BCE"/>
    <w:rsid w:val="007758AD"/>
    <w:rsid w:val="00784CFE"/>
    <w:rsid w:val="007A385E"/>
    <w:rsid w:val="007A3BC0"/>
    <w:rsid w:val="007A74CA"/>
    <w:rsid w:val="007B07C9"/>
    <w:rsid w:val="007B158E"/>
    <w:rsid w:val="007B3B09"/>
    <w:rsid w:val="007B591C"/>
    <w:rsid w:val="007D6151"/>
    <w:rsid w:val="007E670F"/>
    <w:rsid w:val="007E7722"/>
    <w:rsid w:val="00820AFB"/>
    <w:rsid w:val="008344D0"/>
    <w:rsid w:val="00843765"/>
    <w:rsid w:val="00844075"/>
    <w:rsid w:val="00847132"/>
    <w:rsid w:val="00851983"/>
    <w:rsid w:val="0086180A"/>
    <w:rsid w:val="008655C5"/>
    <w:rsid w:val="0087361B"/>
    <w:rsid w:val="008A4C73"/>
    <w:rsid w:val="008B3548"/>
    <w:rsid w:val="008B6461"/>
    <w:rsid w:val="008C0A1D"/>
    <w:rsid w:val="008D4067"/>
    <w:rsid w:val="008D4EB9"/>
    <w:rsid w:val="008E320E"/>
    <w:rsid w:val="008E5458"/>
    <w:rsid w:val="00910729"/>
    <w:rsid w:val="00923C5A"/>
    <w:rsid w:val="00926170"/>
    <w:rsid w:val="00930610"/>
    <w:rsid w:val="009307FA"/>
    <w:rsid w:val="00930BE3"/>
    <w:rsid w:val="009632AB"/>
    <w:rsid w:val="0097134F"/>
    <w:rsid w:val="0097408A"/>
    <w:rsid w:val="00981522"/>
    <w:rsid w:val="00992471"/>
    <w:rsid w:val="009A5E09"/>
    <w:rsid w:val="009A7A73"/>
    <w:rsid w:val="009C0497"/>
    <w:rsid w:val="009D19B0"/>
    <w:rsid w:val="009D2657"/>
    <w:rsid w:val="009D4E9B"/>
    <w:rsid w:val="009E3DFB"/>
    <w:rsid w:val="009E4C43"/>
    <w:rsid w:val="009E53BB"/>
    <w:rsid w:val="009E6C2D"/>
    <w:rsid w:val="00A01C46"/>
    <w:rsid w:val="00A127C7"/>
    <w:rsid w:val="00A12E22"/>
    <w:rsid w:val="00A173D0"/>
    <w:rsid w:val="00A176B5"/>
    <w:rsid w:val="00A30306"/>
    <w:rsid w:val="00A30B9D"/>
    <w:rsid w:val="00A30BBB"/>
    <w:rsid w:val="00A317BD"/>
    <w:rsid w:val="00A42A93"/>
    <w:rsid w:val="00A459EA"/>
    <w:rsid w:val="00A637AB"/>
    <w:rsid w:val="00A66575"/>
    <w:rsid w:val="00A94BB8"/>
    <w:rsid w:val="00AA0FC0"/>
    <w:rsid w:val="00AA226C"/>
    <w:rsid w:val="00AA243C"/>
    <w:rsid w:val="00AB3868"/>
    <w:rsid w:val="00AC054B"/>
    <w:rsid w:val="00AC55B0"/>
    <w:rsid w:val="00AD0138"/>
    <w:rsid w:val="00AD79EE"/>
    <w:rsid w:val="00AE21BA"/>
    <w:rsid w:val="00AF29A2"/>
    <w:rsid w:val="00B020FF"/>
    <w:rsid w:val="00B41F1A"/>
    <w:rsid w:val="00B46888"/>
    <w:rsid w:val="00B53FA1"/>
    <w:rsid w:val="00B55E20"/>
    <w:rsid w:val="00B64829"/>
    <w:rsid w:val="00B81117"/>
    <w:rsid w:val="00B82429"/>
    <w:rsid w:val="00B82F53"/>
    <w:rsid w:val="00B83024"/>
    <w:rsid w:val="00B90356"/>
    <w:rsid w:val="00B91799"/>
    <w:rsid w:val="00BB0C54"/>
    <w:rsid w:val="00BC48AF"/>
    <w:rsid w:val="00BC4D25"/>
    <w:rsid w:val="00BD3935"/>
    <w:rsid w:val="00C10666"/>
    <w:rsid w:val="00C22838"/>
    <w:rsid w:val="00C22A20"/>
    <w:rsid w:val="00C431F3"/>
    <w:rsid w:val="00C53456"/>
    <w:rsid w:val="00C60ADF"/>
    <w:rsid w:val="00C64FF1"/>
    <w:rsid w:val="00C723B6"/>
    <w:rsid w:val="00C81034"/>
    <w:rsid w:val="00C924BC"/>
    <w:rsid w:val="00CA3241"/>
    <w:rsid w:val="00CE2E3F"/>
    <w:rsid w:val="00CF1217"/>
    <w:rsid w:val="00D2646E"/>
    <w:rsid w:val="00D33B01"/>
    <w:rsid w:val="00D35FEC"/>
    <w:rsid w:val="00D5444E"/>
    <w:rsid w:val="00D76256"/>
    <w:rsid w:val="00DA6F1C"/>
    <w:rsid w:val="00DB0241"/>
    <w:rsid w:val="00DB5BE3"/>
    <w:rsid w:val="00DE0802"/>
    <w:rsid w:val="00DE70FC"/>
    <w:rsid w:val="00DF2885"/>
    <w:rsid w:val="00DF5373"/>
    <w:rsid w:val="00E0510A"/>
    <w:rsid w:val="00E11503"/>
    <w:rsid w:val="00E11F59"/>
    <w:rsid w:val="00E338A8"/>
    <w:rsid w:val="00E443E0"/>
    <w:rsid w:val="00E47A20"/>
    <w:rsid w:val="00E60875"/>
    <w:rsid w:val="00E62D56"/>
    <w:rsid w:val="00E711ED"/>
    <w:rsid w:val="00E746F9"/>
    <w:rsid w:val="00E76AF1"/>
    <w:rsid w:val="00E837E0"/>
    <w:rsid w:val="00EA0C1F"/>
    <w:rsid w:val="00EA2863"/>
    <w:rsid w:val="00EA29EF"/>
    <w:rsid w:val="00EA7DB8"/>
    <w:rsid w:val="00EB067B"/>
    <w:rsid w:val="00EB214E"/>
    <w:rsid w:val="00EB2A8C"/>
    <w:rsid w:val="00EB4466"/>
    <w:rsid w:val="00EC61EC"/>
    <w:rsid w:val="00EE1BC0"/>
    <w:rsid w:val="00F06EA9"/>
    <w:rsid w:val="00F12A62"/>
    <w:rsid w:val="00F20AA9"/>
    <w:rsid w:val="00F24D42"/>
    <w:rsid w:val="00F26F9B"/>
    <w:rsid w:val="00F3579E"/>
    <w:rsid w:val="00F36D36"/>
    <w:rsid w:val="00F373A8"/>
    <w:rsid w:val="00F40894"/>
    <w:rsid w:val="00F439A2"/>
    <w:rsid w:val="00F43E8A"/>
    <w:rsid w:val="00F465CF"/>
    <w:rsid w:val="00F46A13"/>
    <w:rsid w:val="00F62391"/>
    <w:rsid w:val="00F96659"/>
    <w:rsid w:val="00FA51DA"/>
    <w:rsid w:val="00FA6C02"/>
    <w:rsid w:val="00FD581F"/>
    <w:rsid w:val="00FE03DA"/>
    <w:rsid w:val="00FE1058"/>
    <w:rsid w:val="00FF0657"/>
    <w:rsid w:val="00FF2B79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5EA6A"/>
  <w15:chartTrackingRefBased/>
  <w15:docId w15:val="{8A8FE2FE-62AB-4132-97E0-F207FF9F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JUSTI&#199;A%20GRATUIT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6675-D27C-4C5F-A183-2A9C7803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JUSTIÇA GRATUITA.dotx</Template>
  <TotalTime>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2023-08-18T18:29:00Z</dcterms:created>
  <dcterms:modified xsi:type="dcterms:W3CDTF">2023-08-18T19:24:00Z</dcterms:modified>
</cp:coreProperties>
</file>