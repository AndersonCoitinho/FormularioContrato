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293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494152ED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01BFAD4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1981498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33C0CB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DF7EC2" w14:paraId="0C1B4954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85C5C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F2CB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E8E172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7-9</w:t>
            </w:r>
            <w:r w:rsidR="00BB55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9733-4601 OU 47 9 9976-8577</w:t>
            </w:r>
          </w:p>
        </w:tc>
      </w:tr>
      <w:tr w:rsidR="00DF7EC2" w14:paraId="647C3FDD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D8CF4B" w14:textId="77777777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95376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55519378</w:t>
            </w:r>
          </w:p>
        </w:tc>
      </w:tr>
      <w:tr w:rsidR="00DF7EC2" w14:paraId="72E0DB8A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DAAF760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OGIDIO DA SILVA N32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BLOCO 12 AP 13</w:t>
            </w:r>
          </w:p>
        </w:tc>
      </w:tr>
      <w:tr w:rsidR="00DF7EC2" w14:paraId="0859AD25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329C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69FD2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DDDFDA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GASPAR</w:t>
            </w:r>
          </w:p>
        </w:tc>
      </w:tr>
      <w:tr w:rsidR="00DF7EC2" w14:paraId="2F1C8338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354090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9EA5DC7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3E2D2C8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FBD41E2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7A95656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5060D6C5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E1C2B32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09B1D8A9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06D1876A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2F44B3F1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79B7F47F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212BA513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26883F9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E9BB888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7030169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95A0857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DFEBA5B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30404393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2C6D247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721C9656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4DC0486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64A70F5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7804F1C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70BBF8FE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764C0D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</w:p>
    <w:p w14:paraId="5EBA501B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2CA00589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12011790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4EF1AB08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83B22D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7FB3FF72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375BAFDA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5376065A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9B19" w14:textId="77777777" w:rsidR="00B5343D" w:rsidRDefault="00B5343D" w:rsidP="00EA7DB8">
      <w:pPr>
        <w:spacing w:after="0" w:line="240" w:lineRule="auto"/>
      </w:pPr>
      <w:r>
        <w:separator/>
      </w:r>
    </w:p>
  </w:endnote>
  <w:endnote w:type="continuationSeparator" w:id="0">
    <w:p w14:paraId="3054768B" w14:textId="77777777" w:rsidR="00B5343D" w:rsidRDefault="00B5343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16E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55A1802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176" w14:textId="77777777" w:rsidR="00B5343D" w:rsidRDefault="00B5343D" w:rsidP="00EA7DB8">
      <w:pPr>
        <w:spacing w:after="0" w:line="240" w:lineRule="auto"/>
      </w:pPr>
      <w:r>
        <w:separator/>
      </w:r>
    </w:p>
  </w:footnote>
  <w:footnote w:type="continuationSeparator" w:id="0">
    <w:p w14:paraId="6B53CBFF" w14:textId="77777777" w:rsidR="00B5343D" w:rsidRDefault="00B5343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4CB" w14:textId="77777777" w:rsidR="00EA7DB8" w:rsidRDefault="00F118DB">
    <w:pPr>
      <w:pStyle w:val="Cabealho"/>
    </w:pPr>
    <w:r>
      <w:rPr>
        <w:noProof/>
      </w:rPr>
      <w:pict w14:anchorId="5E2D1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33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2BBE807" wp14:editId="7DC1064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18DB">
      <w:rPr>
        <w:noProof/>
      </w:rPr>
      <w:pict w14:anchorId="711B5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A893" w14:textId="77777777" w:rsidR="00EA7DB8" w:rsidRDefault="00F118DB">
    <w:pPr>
      <w:pStyle w:val="Cabealho"/>
    </w:pPr>
    <w:r>
      <w:rPr>
        <w:noProof/>
      </w:rPr>
      <w:pict w14:anchorId="41B7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3D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43D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18DB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609A"/>
  <w15:chartTrackingRefBased/>
  <w15:docId w15:val="{6133FE9F-E549-49B1-A0DF-FED9A1B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0</TotalTime>
  <Pages>2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2023-08-18T18:26:00Z</dcterms:created>
  <dcterms:modified xsi:type="dcterms:W3CDTF">2023-08-18T19:23:00Z</dcterms:modified>
</cp:coreProperties>
</file>