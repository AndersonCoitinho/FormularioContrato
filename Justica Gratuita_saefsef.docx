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FF78" w14:textId="77777777" w:rsidR="002760A9" w:rsidRPr="003108E4" w:rsidRDefault="002760A9" w:rsidP="002760A9">
      <w:pPr>
        <w:pStyle w:val="Default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7A6274FC" w14:textId="77777777" w:rsidR="002760A9" w:rsidRPr="00B91799" w:rsidRDefault="005D583E" w:rsidP="002760A9">
      <w:pPr>
        <w:pStyle w:val="Default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B91799">
        <w:rPr>
          <w:rFonts w:asciiTheme="majorHAnsi" w:hAnsiTheme="majorHAnsi" w:cstheme="majorHAnsi"/>
          <w:b/>
          <w:bCs/>
          <w:sz w:val="28"/>
          <w:szCs w:val="28"/>
        </w:rPr>
        <w:t>DECLARAÇÃO DE JUSTIÇA GRATUITA</w:t>
      </w:r>
    </w:p>
    <w:p w14:paraId="2E2ED1F2" w14:textId="77777777" w:rsidR="003B6955" w:rsidRPr="005D583E" w:rsidRDefault="003B6955" w:rsidP="003B6955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5539080E" w14:textId="77777777" w:rsidR="00B46888" w:rsidRDefault="003E36A5" w:rsidP="00B46888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B46888" w14:paraId="0308F213" w14:textId="77777777" w:rsidTr="00366338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t>Nome: saefsef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25A69759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Nacionalidade: BRASILEIRO(A)</w:t>
            </w:r>
          </w:p>
        </w:tc>
      </w:tr>
      <w:tr w:rsidR="00B46888" w14:paraId="30AD694B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3B73FC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 Civil: SOLTEIRO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DD3D0D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Profissão: PEDREIRO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A7BF686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FONE: 47-99733-4601 OU 47 9 9976-8577</w:t>
            </w:r>
          </w:p>
        </w:tc>
      </w:tr>
      <w:tr w:rsidR="00B46888" w14:paraId="6D6EF00F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7AD2A55" w14:textId="77777777" w:rsidR="00B46888" w:rsidRPr="000121DD" w:rsidRDefault="00B46888" w:rsidP="00366338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CPF: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076.336.989-69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93DA851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Nº RG: 55519378</w:t>
            </w:r>
          </w:p>
        </w:tc>
      </w:tr>
      <w:tr w:rsidR="00B46888" w14:paraId="12C7D449" w14:textId="77777777" w:rsidTr="00366338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3FC57F9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Endereço: RUA OGIDIO DA SILVA N32 BLOCO 12 AP 13</w:t>
            </w:r>
          </w:p>
        </w:tc>
      </w:tr>
      <w:tr w:rsidR="00B46888" w14:paraId="72F6378B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7AC6B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Bairro: COLONINHA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0E4BAD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CEP: 89.110-260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77A1EA4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CIDADE: GASPAR</w:t>
            </w:r>
          </w:p>
        </w:tc>
      </w:tr>
      <w:tr w:rsidR="00B46888" w14:paraId="007AA902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6ABDB1A6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Estado: SANTA CATARINA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A552BB6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eastAsia="Times New Roman" w:hAnsi="Calibri" w:cs="Calibri"/>
                  <w:b/>
                  <w:bCs/>
                  <w:lang w:eastAsia="pt-BR"/>
                </w:rPr>
                <w:t>jeancruz.adv@gmail.com</w:t>
              </w:r>
            </w:hyperlink>
          </w:p>
        </w:tc>
      </w:tr>
    </w:tbl>
    <w:p w14:paraId="7CB25491" w14:textId="77777777" w:rsidR="00F46A13" w:rsidRDefault="00F46A13" w:rsidP="00FE03DA">
      <w:pPr>
        <w:pStyle w:val="Default"/>
        <w:jc w:val="both"/>
        <w:rPr>
          <w:rFonts w:asciiTheme="majorHAnsi" w:hAnsiTheme="majorHAnsi" w:cstheme="majorHAnsi"/>
          <w:b/>
        </w:rPr>
      </w:pPr>
    </w:p>
    <w:p w14:paraId="60632A46" w14:textId="77777777" w:rsidR="001D708C" w:rsidRDefault="001D708C" w:rsidP="00F46A13">
      <w:pPr>
        <w:pStyle w:val="Default"/>
        <w:jc w:val="both"/>
        <w:rPr>
          <w:rFonts w:asciiTheme="majorHAnsi" w:hAnsiTheme="majorHAnsi" w:cstheme="majorHAnsi"/>
          <w:b/>
        </w:rPr>
      </w:pPr>
    </w:p>
    <w:p w14:paraId="57599E83" w14:textId="77777777" w:rsidR="002760A9" w:rsidRPr="003108E4" w:rsidRDefault="002760A9" w:rsidP="0086180A">
      <w:pPr>
        <w:jc w:val="both"/>
        <w:rPr>
          <w:rFonts w:asciiTheme="majorHAnsi" w:hAnsiTheme="majorHAnsi" w:cstheme="majorHAnsi"/>
        </w:rPr>
      </w:pPr>
      <w:r w:rsidRPr="0086180A">
        <w:rPr>
          <w:rFonts w:asciiTheme="majorHAnsi" w:hAnsiTheme="majorHAnsi" w:cstheme="majorHAnsi"/>
          <w:bCs/>
        </w:rPr>
        <w:t>DECLARO</w:t>
      </w:r>
      <w:r w:rsidRPr="003108E4">
        <w:rPr>
          <w:rFonts w:asciiTheme="majorHAnsi" w:hAnsiTheme="majorHAnsi" w:cstheme="majorHAnsi"/>
        </w:rPr>
        <w:t xml:space="preserve">, nos termos da Lei nº 1060, de 5 de fevereiro de 1950 e, para os devidos fins, de que sou pobre na acepção jurídica do termo, não dispondo condições econômicas para custear a ação sem sacrifício do meu sustento e de minha família. </w:t>
      </w:r>
      <w:r w:rsidR="002C2CA7">
        <w:rPr>
          <w:rFonts w:asciiTheme="majorHAnsi" w:hAnsiTheme="majorHAnsi" w:cstheme="majorHAnsi"/>
        </w:rPr>
        <w:t xml:space="preserve"> </w:t>
      </w:r>
      <w:r w:rsidRPr="003108E4">
        <w:rPr>
          <w:rFonts w:asciiTheme="majorHAnsi" w:hAnsiTheme="majorHAnsi" w:cstheme="majorHAnsi"/>
        </w:rPr>
        <w:t xml:space="preserve">Por ser a expressão da verdade e estar ciente que a falsidade destas declarações importará na minha responsabilidade civil e criminal, nos termos da legislação vigente, assino a presente declaração para que produza seus efeitos legais. </w:t>
      </w:r>
    </w:p>
    <w:p w14:paraId="2422F4B0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6C11C96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0168102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10401703" w14:textId="1965E9B8" w:rsidR="009A5E09" w:rsidRDefault="009A5E09" w:rsidP="009A5E09">
      <w:pPr>
        <w:jc w:val="center"/>
        <w:rPr>
          <w:rFonts w:asciiTheme="majorHAnsi" w:hAnsiTheme="majorHAnsi" w:cstheme="majorHAnsi"/>
        </w:rPr>
      </w:pPr>
      <w:r w:rsidRPr="003108E4">
        <w:rPr>
          <w:rFonts w:asciiTheme="majorHAnsi" w:hAnsiTheme="majorHAnsi" w:cstheme="majorHAnsi"/>
        </w:rPr>
        <w:t>Jaraguá do Sul</w:t>
      </w:r>
      <w:r w:rsidRPr="003108E4">
        <w:rPr>
          <w:rFonts w:asciiTheme="majorHAnsi" w:hAnsiTheme="majorHAnsi" w:cstheme="majorHAnsi"/>
          <w:sz w:val="24"/>
        </w:rPr>
        <w:t xml:space="preserve"> - SC, </w:t>
      </w:r>
      <w:r w:rsidRPr="003108E4">
        <w:rPr>
          <w:rFonts w:asciiTheme="majorHAnsi" w:hAnsiTheme="majorHAnsi" w:cstheme="majorHAnsi"/>
        </w:rPr>
        <w:fldChar w:fldCharType="begin"/>
      </w:r>
      <w:r w:rsidRPr="003108E4">
        <w:rPr>
          <w:rFonts w:asciiTheme="majorHAnsi" w:hAnsiTheme="majorHAnsi" w:cstheme="majorHAnsi"/>
        </w:rPr>
        <w:instrText xml:space="preserve"> TIME \@ "d' de 'MMMM' de 'yyyy" </w:instrText>
      </w:r>
      <w:r w:rsidRPr="003108E4">
        <w:rPr>
          <w:rFonts w:asciiTheme="majorHAnsi" w:hAnsiTheme="majorHAnsi" w:cstheme="majorHAnsi"/>
        </w:rPr>
        <w:fldChar w:fldCharType="separate"/>
      </w:r>
      <w:r w:rsidR="007B07C9">
        <w:rPr>
          <w:rFonts w:asciiTheme="majorHAnsi" w:hAnsiTheme="majorHAnsi" w:cstheme="majorHAnsi"/>
          <w:noProof/>
        </w:rPr>
        <w:t>18 de agosto de 2023</w:t>
      </w:r>
      <w:r w:rsidRPr="003108E4">
        <w:rPr>
          <w:rFonts w:asciiTheme="majorHAnsi" w:hAnsiTheme="majorHAnsi" w:cstheme="majorHAnsi"/>
        </w:rPr>
        <w:fldChar w:fldCharType="end"/>
      </w:r>
      <w:r w:rsidRPr="003108E4">
        <w:rPr>
          <w:rFonts w:asciiTheme="majorHAnsi" w:hAnsiTheme="majorHAnsi" w:cstheme="majorHAnsi"/>
        </w:rPr>
        <w:t>.</w:t>
      </w:r>
    </w:p>
    <w:p w14:paraId="05BF911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212D7A1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68B1303C" w14:textId="77777777" w:rsidR="002760A9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7094639E" w14:textId="77777777" w:rsidR="002760A9" w:rsidRPr="003108E4" w:rsidRDefault="00FD581F" w:rsidP="002760A9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___________________________________________________</w:t>
      </w:r>
    </w:p>
    <w:p w14:paraId="07BEA9A0" w14:textId="77777777" w:rsidR="002760A9" w:rsidRPr="003108E4" w:rsidRDefault="002760A9" w:rsidP="002760A9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87E111A" w14:textId="77777777" w:rsidR="002760A9" w:rsidRPr="003108E4" w:rsidRDefault="002760A9" w:rsidP="002760A9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762F234" w14:textId="77777777" w:rsidR="00FF0657" w:rsidRDefault="00FF0657" w:rsidP="0043543A">
      <w:pPr>
        <w:pStyle w:val="Default"/>
        <w:rPr>
          <w:rFonts w:asciiTheme="majorHAnsi" w:hAnsiTheme="majorHAnsi" w:cstheme="majorHAnsi"/>
          <w:b/>
          <w:bCs/>
          <w:u w:val="single"/>
        </w:rPr>
      </w:pPr>
    </w:p>
    <w:sectPr w:rsidR="00FF0657" w:rsidSect="00FF06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2F632" w14:textId="77777777" w:rsidR="00D5444E" w:rsidRDefault="00D5444E" w:rsidP="00EA7DB8">
      <w:pPr>
        <w:spacing w:after="0" w:line="240" w:lineRule="auto"/>
      </w:pPr>
      <w:r>
        <w:separator/>
      </w:r>
    </w:p>
  </w:endnote>
  <w:endnote w:type="continuationSeparator" w:id="0">
    <w:p w14:paraId="0B4E7353" w14:textId="77777777" w:rsidR="00D5444E" w:rsidRDefault="00D5444E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FDCC8" w14:textId="77777777" w:rsidR="00F06EA9" w:rsidRDefault="00F06EA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EFDD0" w14:textId="77777777" w:rsidR="00726C75" w:rsidRDefault="00726C75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Santa Catarina: Rua Domingos da Nova, 462, sala 12, Centro, Jaraguá do Sul/SC - CEP: 89251-640 (47) 3373.4583</w:t>
    </w:r>
  </w:p>
  <w:p w14:paraId="46ABEAF4" w14:textId="77777777" w:rsidR="006C13E0" w:rsidRDefault="006C13E0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Atendimento virtual em todo território Nacional.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6AED0" w14:textId="77777777" w:rsidR="00F06EA9" w:rsidRDefault="00F06E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293FA" w14:textId="77777777" w:rsidR="00D5444E" w:rsidRDefault="00D5444E" w:rsidP="00EA7DB8">
      <w:pPr>
        <w:spacing w:after="0" w:line="240" w:lineRule="auto"/>
      </w:pPr>
      <w:r>
        <w:separator/>
      </w:r>
    </w:p>
  </w:footnote>
  <w:footnote w:type="continuationSeparator" w:id="0">
    <w:p w14:paraId="046CA10C" w14:textId="77777777" w:rsidR="00D5444E" w:rsidRDefault="00D5444E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105C0" w14:textId="77777777" w:rsidR="00EA7DB8" w:rsidRDefault="007B07C9">
    <w:pPr>
      <w:pStyle w:val="Cabealho"/>
    </w:pPr>
    <w:r>
      <w:rPr>
        <w:noProof/>
      </w:rPr>
      <w:pict w14:anchorId="6A4B72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FD2B" w14:textId="77777777" w:rsidR="00EA7DB8" w:rsidRDefault="00E746F9" w:rsidP="00F06EA9">
    <w:pPr>
      <w:pStyle w:val="Cabealho"/>
      <w:ind w:firstLine="495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B705080" wp14:editId="4ECD2719">
          <wp:simplePos x="0" y="0"/>
          <wp:positionH relativeFrom="margin">
            <wp:posOffset>2439670</wp:posOffset>
          </wp:positionH>
          <wp:positionV relativeFrom="margin">
            <wp:posOffset>-843280</wp:posOffset>
          </wp:positionV>
          <wp:extent cx="1666875" cy="694055"/>
          <wp:effectExtent l="0" t="0" r="9525" b="0"/>
          <wp:wrapSquare wrapText="bothSides"/>
          <wp:docPr id="2" name="Imagem 2" descr="Uma imagem contendo desenho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07C9">
      <w:rPr>
        <w:noProof/>
      </w:rPr>
      <w:pict w14:anchorId="2F61D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3" o:spid="_x0000_s1030" type="#_x0000_t75" style="position:absolute;left:0;text-align:left;margin-left:0;margin-top:0;width:276.75pt;height:308.25pt;z-index:-251655168;mso-position-horizontal:center;mso-position-horizontal-relative:margin;mso-position-vertical:center;mso-position-vertical-relative:margin" o:allowincell="f">
          <v:imagedata r:id="rId2" o:title="MarcaDAgua"/>
          <w10:wrap anchorx="margin" anchory="margin"/>
        </v:shape>
      </w:pict>
    </w:r>
    <w:r w:rsidR="00F06EA9">
      <w:t>F1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BFC6" w14:textId="77777777" w:rsidR="00EA7DB8" w:rsidRDefault="007B07C9">
    <w:pPr>
      <w:pStyle w:val="Cabealho"/>
    </w:pPr>
    <w:r>
      <w:rPr>
        <w:noProof/>
      </w:rPr>
      <w:pict w14:anchorId="57ED60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44E"/>
    <w:rsid w:val="0000223E"/>
    <w:rsid w:val="000022F4"/>
    <w:rsid w:val="00004B21"/>
    <w:rsid w:val="000121DD"/>
    <w:rsid w:val="00017E5C"/>
    <w:rsid w:val="000245B3"/>
    <w:rsid w:val="00033015"/>
    <w:rsid w:val="000342E1"/>
    <w:rsid w:val="00035217"/>
    <w:rsid w:val="0003720F"/>
    <w:rsid w:val="00044A05"/>
    <w:rsid w:val="000515F1"/>
    <w:rsid w:val="000560D4"/>
    <w:rsid w:val="00056D53"/>
    <w:rsid w:val="0006054D"/>
    <w:rsid w:val="00061B53"/>
    <w:rsid w:val="000648FB"/>
    <w:rsid w:val="00067767"/>
    <w:rsid w:val="00071D9C"/>
    <w:rsid w:val="00077B44"/>
    <w:rsid w:val="00082551"/>
    <w:rsid w:val="00092100"/>
    <w:rsid w:val="000B2203"/>
    <w:rsid w:val="000C0307"/>
    <w:rsid w:val="000F28E7"/>
    <w:rsid w:val="00124717"/>
    <w:rsid w:val="001831B2"/>
    <w:rsid w:val="00192645"/>
    <w:rsid w:val="001A23B2"/>
    <w:rsid w:val="001B0DD1"/>
    <w:rsid w:val="001D708C"/>
    <w:rsid w:val="001F544D"/>
    <w:rsid w:val="001F708F"/>
    <w:rsid w:val="00213F2A"/>
    <w:rsid w:val="0022755B"/>
    <w:rsid w:val="0022780C"/>
    <w:rsid w:val="002608D8"/>
    <w:rsid w:val="00260C08"/>
    <w:rsid w:val="002760A9"/>
    <w:rsid w:val="00277D11"/>
    <w:rsid w:val="00285DC5"/>
    <w:rsid w:val="00285F7A"/>
    <w:rsid w:val="00287FB7"/>
    <w:rsid w:val="00290AC3"/>
    <w:rsid w:val="002A1019"/>
    <w:rsid w:val="002A4628"/>
    <w:rsid w:val="002B5AAF"/>
    <w:rsid w:val="002B6D2C"/>
    <w:rsid w:val="002C2CA7"/>
    <w:rsid w:val="002C6C5F"/>
    <w:rsid w:val="0030648C"/>
    <w:rsid w:val="003108E4"/>
    <w:rsid w:val="003353EA"/>
    <w:rsid w:val="003359ED"/>
    <w:rsid w:val="00335F2E"/>
    <w:rsid w:val="003501D2"/>
    <w:rsid w:val="00374168"/>
    <w:rsid w:val="003B2491"/>
    <w:rsid w:val="003B6955"/>
    <w:rsid w:val="003C5648"/>
    <w:rsid w:val="003E36A5"/>
    <w:rsid w:val="003E7B51"/>
    <w:rsid w:val="00416840"/>
    <w:rsid w:val="004176B1"/>
    <w:rsid w:val="00421B4F"/>
    <w:rsid w:val="0043543A"/>
    <w:rsid w:val="00452A1A"/>
    <w:rsid w:val="00474BEF"/>
    <w:rsid w:val="004837CD"/>
    <w:rsid w:val="004901FB"/>
    <w:rsid w:val="004963B4"/>
    <w:rsid w:val="004A5D91"/>
    <w:rsid w:val="004A6012"/>
    <w:rsid w:val="004A7F3B"/>
    <w:rsid w:val="004B2DBA"/>
    <w:rsid w:val="004C1681"/>
    <w:rsid w:val="004C1CA6"/>
    <w:rsid w:val="004C349D"/>
    <w:rsid w:val="004D13FA"/>
    <w:rsid w:val="004D6513"/>
    <w:rsid w:val="004E2311"/>
    <w:rsid w:val="004E2AAF"/>
    <w:rsid w:val="004E7772"/>
    <w:rsid w:val="004F228E"/>
    <w:rsid w:val="004F2B72"/>
    <w:rsid w:val="00501AEA"/>
    <w:rsid w:val="00520D72"/>
    <w:rsid w:val="00532149"/>
    <w:rsid w:val="00543DE1"/>
    <w:rsid w:val="00550DBF"/>
    <w:rsid w:val="00566E7D"/>
    <w:rsid w:val="005710D7"/>
    <w:rsid w:val="00582517"/>
    <w:rsid w:val="00587714"/>
    <w:rsid w:val="00596D23"/>
    <w:rsid w:val="00597CF3"/>
    <w:rsid w:val="005A4A07"/>
    <w:rsid w:val="005A64D8"/>
    <w:rsid w:val="005C79A6"/>
    <w:rsid w:val="005D583E"/>
    <w:rsid w:val="005D73CC"/>
    <w:rsid w:val="005F074F"/>
    <w:rsid w:val="005F13E8"/>
    <w:rsid w:val="00613623"/>
    <w:rsid w:val="00632FD8"/>
    <w:rsid w:val="00643E8D"/>
    <w:rsid w:val="00646D51"/>
    <w:rsid w:val="00651C37"/>
    <w:rsid w:val="00654492"/>
    <w:rsid w:val="00661221"/>
    <w:rsid w:val="00661BF8"/>
    <w:rsid w:val="00665982"/>
    <w:rsid w:val="00672E94"/>
    <w:rsid w:val="00682929"/>
    <w:rsid w:val="006903D2"/>
    <w:rsid w:val="00693A92"/>
    <w:rsid w:val="006A5CE5"/>
    <w:rsid w:val="006B1A57"/>
    <w:rsid w:val="006C0F17"/>
    <w:rsid w:val="006C13E0"/>
    <w:rsid w:val="006D0C81"/>
    <w:rsid w:val="006D2F09"/>
    <w:rsid w:val="006E3B14"/>
    <w:rsid w:val="006F5B98"/>
    <w:rsid w:val="00716125"/>
    <w:rsid w:val="007171EE"/>
    <w:rsid w:val="007209D0"/>
    <w:rsid w:val="00726C75"/>
    <w:rsid w:val="007270CD"/>
    <w:rsid w:val="0074766C"/>
    <w:rsid w:val="0074795A"/>
    <w:rsid w:val="007506D1"/>
    <w:rsid w:val="007533BE"/>
    <w:rsid w:val="00754FB1"/>
    <w:rsid w:val="0075595E"/>
    <w:rsid w:val="00762BCE"/>
    <w:rsid w:val="007758AD"/>
    <w:rsid w:val="00784CFE"/>
    <w:rsid w:val="007A385E"/>
    <w:rsid w:val="007A3BC0"/>
    <w:rsid w:val="007A74CA"/>
    <w:rsid w:val="007B07C9"/>
    <w:rsid w:val="007B158E"/>
    <w:rsid w:val="007B3B09"/>
    <w:rsid w:val="007B591C"/>
    <w:rsid w:val="007D6151"/>
    <w:rsid w:val="007E670F"/>
    <w:rsid w:val="007E7722"/>
    <w:rsid w:val="00820AFB"/>
    <w:rsid w:val="008344D0"/>
    <w:rsid w:val="00843765"/>
    <w:rsid w:val="00844075"/>
    <w:rsid w:val="00847132"/>
    <w:rsid w:val="00851983"/>
    <w:rsid w:val="0086180A"/>
    <w:rsid w:val="008655C5"/>
    <w:rsid w:val="0087361B"/>
    <w:rsid w:val="008A4C73"/>
    <w:rsid w:val="008B3548"/>
    <w:rsid w:val="008B6461"/>
    <w:rsid w:val="008C0A1D"/>
    <w:rsid w:val="008D4067"/>
    <w:rsid w:val="008D4EB9"/>
    <w:rsid w:val="008E320E"/>
    <w:rsid w:val="008E5458"/>
    <w:rsid w:val="00910729"/>
    <w:rsid w:val="00923C5A"/>
    <w:rsid w:val="00926170"/>
    <w:rsid w:val="00930610"/>
    <w:rsid w:val="009307FA"/>
    <w:rsid w:val="00930BE3"/>
    <w:rsid w:val="009632AB"/>
    <w:rsid w:val="0097134F"/>
    <w:rsid w:val="0097408A"/>
    <w:rsid w:val="00981522"/>
    <w:rsid w:val="00992471"/>
    <w:rsid w:val="009A5E09"/>
    <w:rsid w:val="009A7A73"/>
    <w:rsid w:val="009C0497"/>
    <w:rsid w:val="009D19B0"/>
    <w:rsid w:val="009D2657"/>
    <w:rsid w:val="009D4E9B"/>
    <w:rsid w:val="009E3DFB"/>
    <w:rsid w:val="009E4C43"/>
    <w:rsid w:val="009E53BB"/>
    <w:rsid w:val="009E6C2D"/>
    <w:rsid w:val="00A01C46"/>
    <w:rsid w:val="00A127C7"/>
    <w:rsid w:val="00A12E22"/>
    <w:rsid w:val="00A173D0"/>
    <w:rsid w:val="00A176B5"/>
    <w:rsid w:val="00A30306"/>
    <w:rsid w:val="00A30B9D"/>
    <w:rsid w:val="00A30BBB"/>
    <w:rsid w:val="00A317BD"/>
    <w:rsid w:val="00A42A93"/>
    <w:rsid w:val="00A459EA"/>
    <w:rsid w:val="00A637AB"/>
    <w:rsid w:val="00A66575"/>
    <w:rsid w:val="00A94BB8"/>
    <w:rsid w:val="00AA0FC0"/>
    <w:rsid w:val="00AA226C"/>
    <w:rsid w:val="00AA243C"/>
    <w:rsid w:val="00AB3868"/>
    <w:rsid w:val="00AC054B"/>
    <w:rsid w:val="00AC55B0"/>
    <w:rsid w:val="00AD0138"/>
    <w:rsid w:val="00AD79EE"/>
    <w:rsid w:val="00AE21BA"/>
    <w:rsid w:val="00AF29A2"/>
    <w:rsid w:val="00B020FF"/>
    <w:rsid w:val="00B41F1A"/>
    <w:rsid w:val="00B46888"/>
    <w:rsid w:val="00B53FA1"/>
    <w:rsid w:val="00B55E20"/>
    <w:rsid w:val="00B64829"/>
    <w:rsid w:val="00B81117"/>
    <w:rsid w:val="00B82429"/>
    <w:rsid w:val="00B82F53"/>
    <w:rsid w:val="00B83024"/>
    <w:rsid w:val="00B90356"/>
    <w:rsid w:val="00B91799"/>
    <w:rsid w:val="00BB0C54"/>
    <w:rsid w:val="00BC48AF"/>
    <w:rsid w:val="00BC4D25"/>
    <w:rsid w:val="00BD3935"/>
    <w:rsid w:val="00C10666"/>
    <w:rsid w:val="00C22838"/>
    <w:rsid w:val="00C22A20"/>
    <w:rsid w:val="00C431F3"/>
    <w:rsid w:val="00C53456"/>
    <w:rsid w:val="00C60ADF"/>
    <w:rsid w:val="00C64FF1"/>
    <w:rsid w:val="00C723B6"/>
    <w:rsid w:val="00C81034"/>
    <w:rsid w:val="00C924BC"/>
    <w:rsid w:val="00CA3241"/>
    <w:rsid w:val="00CE2E3F"/>
    <w:rsid w:val="00CF1217"/>
    <w:rsid w:val="00D2646E"/>
    <w:rsid w:val="00D33B01"/>
    <w:rsid w:val="00D35FEC"/>
    <w:rsid w:val="00D5444E"/>
    <w:rsid w:val="00D76256"/>
    <w:rsid w:val="00DA6F1C"/>
    <w:rsid w:val="00DB0241"/>
    <w:rsid w:val="00DB5BE3"/>
    <w:rsid w:val="00DE0802"/>
    <w:rsid w:val="00DE70FC"/>
    <w:rsid w:val="00DF2885"/>
    <w:rsid w:val="00DF5373"/>
    <w:rsid w:val="00E0510A"/>
    <w:rsid w:val="00E11503"/>
    <w:rsid w:val="00E11F59"/>
    <w:rsid w:val="00E338A8"/>
    <w:rsid w:val="00E443E0"/>
    <w:rsid w:val="00E47A20"/>
    <w:rsid w:val="00E60875"/>
    <w:rsid w:val="00E62D56"/>
    <w:rsid w:val="00E711ED"/>
    <w:rsid w:val="00E746F9"/>
    <w:rsid w:val="00E76AF1"/>
    <w:rsid w:val="00E837E0"/>
    <w:rsid w:val="00EA0C1F"/>
    <w:rsid w:val="00EA2863"/>
    <w:rsid w:val="00EA29EF"/>
    <w:rsid w:val="00EA7DB8"/>
    <w:rsid w:val="00EB067B"/>
    <w:rsid w:val="00EB214E"/>
    <w:rsid w:val="00EB2A8C"/>
    <w:rsid w:val="00EB4466"/>
    <w:rsid w:val="00EC61EC"/>
    <w:rsid w:val="00EE1BC0"/>
    <w:rsid w:val="00F06EA9"/>
    <w:rsid w:val="00F12A62"/>
    <w:rsid w:val="00F20AA9"/>
    <w:rsid w:val="00F24D42"/>
    <w:rsid w:val="00F26F9B"/>
    <w:rsid w:val="00F3579E"/>
    <w:rsid w:val="00F36D36"/>
    <w:rsid w:val="00F373A8"/>
    <w:rsid w:val="00F40894"/>
    <w:rsid w:val="00F439A2"/>
    <w:rsid w:val="00F43E8A"/>
    <w:rsid w:val="00F465CF"/>
    <w:rsid w:val="00F46A13"/>
    <w:rsid w:val="00F62391"/>
    <w:rsid w:val="00F96659"/>
    <w:rsid w:val="00FA51DA"/>
    <w:rsid w:val="00FA6C02"/>
    <w:rsid w:val="00FD581F"/>
    <w:rsid w:val="00FE03DA"/>
    <w:rsid w:val="00FE1058"/>
    <w:rsid w:val="00FF0657"/>
    <w:rsid w:val="00FF2B79"/>
    <w:rsid w:val="00F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B5EA6A"/>
  <w15:chartTrackingRefBased/>
  <w15:docId w15:val="{8A8FE2FE-62AB-4132-97E0-F207FF9F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derson\Downloads\JUSTI&#199;A%20GRATUITA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C6675-D27C-4C5F-A183-2A9C78032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JUSTIÇA GRATUITA.dotx</Template>
  <TotalTime>1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</cp:revision>
  <cp:lastPrinted>2022-10-18T14:54:00Z</cp:lastPrinted>
  <dcterms:created xsi:type="dcterms:W3CDTF">2023-08-18T18:29:00Z</dcterms:created>
  <dcterms:modified xsi:type="dcterms:W3CDTF">2023-08-18T19:24:00Z</dcterms:modified>
</cp:coreProperties>
</file>